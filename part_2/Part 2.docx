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868" w:rsidRDefault="00E80868" w:rsidP="00E80868">
      <w:pPr>
        <w:jc w:val="center"/>
        <w:rPr>
          <w:u w:val="single"/>
        </w:rPr>
      </w:pPr>
      <w:r w:rsidRPr="007E243E">
        <w:rPr>
          <w:u w:val="single"/>
        </w:rPr>
        <w:t xml:space="preserve">Verilog Experiment - </w:t>
      </w:r>
      <w:r>
        <w:rPr>
          <w:u w:val="single"/>
        </w:rPr>
        <w:t>Part 2</w:t>
      </w:r>
    </w:p>
    <w:p w:rsidR="00E80868" w:rsidRDefault="00E80868" w:rsidP="00E80868">
      <w:pPr>
        <w:rPr>
          <w:u w:val="single"/>
        </w:rPr>
      </w:pPr>
      <w:r>
        <w:rPr>
          <w:u w:val="single"/>
        </w:rPr>
        <w:t>Experiment 5</w:t>
      </w:r>
    </w:p>
    <w:p w:rsidR="00E80868" w:rsidRDefault="00E80868" w:rsidP="00E80868">
      <w:pPr>
        <w:rPr>
          <w:u w:val="single"/>
        </w:rPr>
      </w:pPr>
    </w:p>
    <w:p w:rsidR="00E80868" w:rsidRDefault="00E80868" w:rsidP="00E80868">
      <w:pPr>
        <w:rPr>
          <w:u w:val="single"/>
        </w:rPr>
      </w:pPr>
      <w:r>
        <w:rPr>
          <w:u w:val="single"/>
        </w:rPr>
        <w:t>Experiment 6</w:t>
      </w:r>
    </w:p>
    <w:p w:rsidR="00E80868" w:rsidRDefault="00E80868" w:rsidP="00E80868">
      <w:pPr>
        <w:rPr>
          <w:u w:val="single"/>
        </w:rPr>
      </w:pPr>
    </w:p>
    <w:p w:rsidR="00E80868" w:rsidRDefault="00E80868" w:rsidP="00E80868">
      <w:pPr>
        <w:rPr>
          <w:u w:val="single"/>
        </w:rPr>
      </w:pPr>
      <w:r>
        <w:rPr>
          <w:u w:val="single"/>
        </w:rPr>
        <w:t>Experiment 7</w:t>
      </w:r>
    </w:p>
    <w:p w:rsidR="00E80868" w:rsidRDefault="00E80868" w:rsidP="00E80868">
      <w:pPr>
        <w:rPr>
          <w:u w:val="single"/>
        </w:rPr>
      </w:pPr>
    </w:p>
    <w:p w:rsidR="00E80868" w:rsidRPr="007E243E" w:rsidRDefault="00E80868" w:rsidP="00E80868">
      <w:pPr>
        <w:rPr>
          <w:u w:val="single"/>
        </w:rPr>
      </w:pPr>
      <w:r>
        <w:rPr>
          <w:u w:val="single"/>
        </w:rPr>
        <w:t>Experiment 8</w:t>
      </w:r>
      <w:r>
        <w:rPr>
          <w:u w:val="single"/>
        </w:rPr>
        <w:t xml:space="preserve"> (Optional)</w:t>
      </w:r>
    </w:p>
    <w:p w:rsidR="005A7235" w:rsidRDefault="005A7235">
      <w:bookmarkStart w:id="0" w:name="_GoBack"/>
      <w:bookmarkEnd w:id="0"/>
    </w:p>
    <w:p w:rsidR="00E80868" w:rsidRPr="00E80868" w:rsidRDefault="00E80868">
      <w:pPr>
        <w:rPr>
          <w:u w:val="single"/>
        </w:rPr>
      </w:pPr>
      <w:r w:rsidRPr="00E80868">
        <w:rPr>
          <w:u w:val="single"/>
        </w:rPr>
        <w:t>Experiment 9 (Optional)</w:t>
      </w:r>
    </w:p>
    <w:sectPr w:rsidR="00E80868" w:rsidRPr="00E80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68"/>
    <w:rsid w:val="005A7235"/>
    <w:rsid w:val="00E8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A8EA2-34B5-47B8-88C5-C61429E6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119C17E2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Rajan</dc:creator>
  <cp:keywords/>
  <dc:description/>
  <cp:lastModifiedBy>Patel, Rajan</cp:lastModifiedBy>
  <cp:revision>1</cp:revision>
  <dcterms:created xsi:type="dcterms:W3CDTF">2016-12-15T11:40:00Z</dcterms:created>
  <dcterms:modified xsi:type="dcterms:W3CDTF">2016-12-15T11:43:00Z</dcterms:modified>
</cp:coreProperties>
</file>