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2F" w:rsidRDefault="00DC342F" w:rsidP="00DC342F">
      <w:pPr>
        <w:jc w:val="center"/>
        <w:rPr>
          <w:u w:val="single"/>
        </w:rPr>
      </w:pPr>
      <w:r>
        <w:rPr>
          <w:u w:val="single"/>
        </w:rPr>
        <w:t>Verilog Experiment - Part 4</w:t>
      </w:r>
    </w:p>
    <w:p w:rsidR="00DC342F" w:rsidRDefault="00DC342F" w:rsidP="00DC342F">
      <w:pPr>
        <w:rPr>
          <w:u w:val="single"/>
        </w:rPr>
      </w:pPr>
      <w:r>
        <w:rPr>
          <w:u w:val="single"/>
        </w:rPr>
        <w:t>Experiment 16</w:t>
      </w:r>
    </w:p>
    <w:p w:rsidR="00DC342F" w:rsidRDefault="00DC342F" w:rsidP="00DC342F">
      <w:pPr>
        <w:rPr>
          <w:u w:val="single"/>
        </w:rPr>
      </w:pPr>
    </w:p>
    <w:p w:rsidR="00DC342F" w:rsidRDefault="00DC342F" w:rsidP="00DC342F">
      <w:pPr>
        <w:rPr>
          <w:u w:val="single"/>
        </w:rPr>
      </w:pPr>
      <w:r>
        <w:rPr>
          <w:u w:val="single"/>
        </w:rPr>
        <w:t>Experiment 17</w:t>
      </w:r>
    </w:p>
    <w:p w:rsidR="00DC342F" w:rsidRDefault="00DC342F" w:rsidP="00DC342F">
      <w:pPr>
        <w:rPr>
          <w:u w:val="single"/>
        </w:rPr>
      </w:pPr>
    </w:p>
    <w:p w:rsidR="00DC342F" w:rsidRDefault="00DC342F" w:rsidP="00DC342F">
      <w:pPr>
        <w:rPr>
          <w:u w:val="single"/>
        </w:rPr>
      </w:pPr>
      <w:r>
        <w:rPr>
          <w:u w:val="single"/>
        </w:rPr>
        <w:t>Experiment 18</w:t>
      </w:r>
    </w:p>
    <w:p w:rsidR="00DC342F" w:rsidRDefault="00DC342F" w:rsidP="00DC342F">
      <w:pPr>
        <w:rPr>
          <w:u w:val="single"/>
        </w:rPr>
      </w:pPr>
    </w:p>
    <w:p w:rsidR="005A7235" w:rsidRDefault="005A7235">
      <w:bookmarkStart w:id="0" w:name="_GoBack"/>
      <w:bookmarkEnd w:id="0"/>
    </w:p>
    <w:sectPr w:rsidR="005A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2F"/>
    <w:rsid w:val="005A7235"/>
    <w:rsid w:val="00D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9C819-7FDE-4D13-9BFB-E881DF68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42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26B63622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1</cp:revision>
  <dcterms:created xsi:type="dcterms:W3CDTF">2016-12-15T11:45:00Z</dcterms:created>
  <dcterms:modified xsi:type="dcterms:W3CDTF">2016-12-15T11:46:00Z</dcterms:modified>
</cp:coreProperties>
</file>