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052F" w:rsidRDefault="004A052F" w:rsidP="004A052F">
      <w:pPr>
        <w:jc w:val="center"/>
        <w:rPr>
          <w:u w:val="single"/>
        </w:rPr>
      </w:pPr>
      <w:r>
        <w:rPr>
          <w:u w:val="single"/>
        </w:rPr>
        <w:t>Verilog Experiment - Part 3</w:t>
      </w:r>
      <w:bookmarkStart w:id="0" w:name="_GoBack"/>
      <w:bookmarkEnd w:id="0"/>
    </w:p>
    <w:p w:rsidR="004A052F" w:rsidRDefault="004A052F" w:rsidP="004A052F">
      <w:pPr>
        <w:rPr>
          <w:u w:val="single"/>
        </w:rPr>
      </w:pPr>
      <w:r>
        <w:rPr>
          <w:u w:val="single"/>
        </w:rPr>
        <w:t>Experiment 10</w:t>
      </w:r>
    </w:p>
    <w:p w:rsidR="004A052F" w:rsidRDefault="004A052F" w:rsidP="004A052F">
      <w:pPr>
        <w:rPr>
          <w:u w:val="single"/>
        </w:rPr>
      </w:pPr>
    </w:p>
    <w:p w:rsidR="004A052F" w:rsidRDefault="004A052F" w:rsidP="004A052F">
      <w:pPr>
        <w:rPr>
          <w:u w:val="single"/>
        </w:rPr>
      </w:pPr>
      <w:r>
        <w:rPr>
          <w:u w:val="single"/>
        </w:rPr>
        <w:t>Experiment 11</w:t>
      </w:r>
    </w:p>
    <w:p w:rsidR="004A052F" w:rsidRDefault="004A052F" w:rsidP="004A052F">
      <w:pPr>
        <w:rPr>
          <w:u w:val="single"/>
        </w:rPr>
      </w:pPr>
    </w:p>
    <w:p w:rsidR="004A052F" w:rsidRDefault="004A052F" w:rsidP="004A052F">
      <w:pPr>
        <w:rPr>
          <w:u w:val="single"/>
        </w:rPr>
      </w:pPr>
      <w:r>
        <w:rPr>
          <w:u w:val="single"/>
        </w:rPr>
        <w:t>Experiment 12</w:t>
      </w:r>
    </w:p>
    <w:p w:rsidR="004A052F" w:rsidRDefault="004A052F" w:rsidP="004A052F">
      <w:pPr>
        <w:rPr>
          <w:u w:val="single"/>
        </w:rPr>
      </w:pPr>
    </w:p>
    <w:p w:rsidR="004A052F" w:rsidRDefault="004A052F" w:rsidP="004A052F">
      <w:pPr>
        <w:rPr>
          <w:u w:val="single"/>
        </w:rPr>
      </w:pPr>
      <w:r>
        <w:rPr>
          <w:u w:val="single"/>
        </w:rPr>
        <w:t>Experiment 13</w:t>
      </w:r>
    </w:p>
    <w:p w:rsidR="004A052F" w:rsidRDefault="004A052F" w:rsidP="004A052F"/>
    <w:p w:rsidR="004A052F" w:rsidRDefault="004A052F" w:rsidP="004A052F">
      <w:pPr>
        <w:rPr>
          <w:u w:val="single"/>
        </w:rPr>
      </w:pPr>
      <w:r>
        <w:rPr>
          <w:u w:val="single"/>
        </w:rPr>
        <w:t>Experiment 14</w:t>
      </w:r>
      <w:r>
        <w:rPr>
          <w:u w:val="single"/>
        </w:rPr>
        <w:t xml:space="preserve"> (Optional)</w:t>
      </w:r>
    </w:p>
    <w:p w:rsidR="004A052F" w:rsidRDefault="004A052F" w:rsidP="004A052F">
      <w:pPr>
        <w:rPr>
          <w:u w:val="single"/>
        </w:rPr>
      </w:pPr>
    </w:p>
    <w:p w:rsidR="004A052F" w:rsidRDefault="004A052F" w:rsidP="004A052F">
      <w:pPr>
        <w:rPr>
          <w:u w:val="single"/>
        </w:rPr>
      </w:pPr>
      <w:r>
        <w:rPr>
          <w:u w:val="single"/>
        </w:rPr>
        <w:t>Experiment 15 (Optional)</w:t>
      </w:r>
    </w:p>
    <w:p w:rsidR="005A7235" w:rsidRDefault="005A7235"/>
    <w:sectPr w:rsidR="005A72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52F"/>
    <w:rsid w:val="004A052F"/>
    <w:rsid w:val="005A7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C4FFE0-595C-4F17-A207-87AF89080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052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84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7BD6FBC7</Template>
  <TotalTime>2</TotalTime>
  <Pages>1</Pages>
  <Words>20</Words>
  <Characters>120</Characters>
  <Application>Microsoft Office Word</Application>
  <DocSecurity>0</DocSecurity>
  <Lines>1</Lines>
  <Paragraphs>1</Paragraphs>
  <ScaleCrop>false</ScaleCrop>
  <Company>Imperial College London</Company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Rajan</dc:creator>
  <cp:keywords/>
  <dc:description/>
  <cp:lastModifiedBy>Patel, Rajan</cp:lastModifiedBy>
  <cp:revision>1</cp:revision>
  <dcterms:created xsi:type="dcterms:W3CDTF">2016-12-15T11:43:00Z</dcterms:created>
  <dcterms:modified xsi:type="dcterms:W3CDTF">2016-12-15T11:45:00Z</dcterms:modified>
</cp:coreProperties>
</file>